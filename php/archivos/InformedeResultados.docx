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E32C02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 w:rsidRPr="00E32C02">
        <w:rPr>
          <w:sz w:val="20"/>
          <w:szCs w:val="20"/>
          <w:u w:val="single"/>
        </w:rPr>
        <w:t>as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sa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dasd</w:t>
      </w:r>
      <w:r w:rsidR="007B2023">
        <w:rPr>
          <w:sz w:val="20"/>
          <w:szCs w:val="20"/>
        </w:rPr>
        <w:t xml:space="preserve">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sd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 w:rsidRPr="001A1B88">
        <w:rPr>
          <w:sz w:val="20"/>
          <w:szCs w:val="20"/>
          <w:u w:val="single"/>
        </w:rPr>
        <w:t xml:space="preserve"> Contador público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8A3E03" w:rsidRPr="001406B5" w14:paraId="2FD5893D" w14:textId="77777777" w:rsidTr="00825CD2">
        <w:trPr>
          <w:trHeight w:val="83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C94" w14:textId="77777777" w:rsidR="002508FB" w:rsidRDefault="002508FB">
      <w:r>
        <w:separator/>
      </w:r>
    </w:p>
  </w:endnote>
  <w:endnote w:type="continuationSeparator" w:id="0">
    <w:p w14:paraId="77C40615" w14:textId="77777777" w:rsidR="002508FB" w:rsidRDefault="002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92C" w14:textId="77777777" w:rsidR="002508FB" w:rsidRDefault="002508FB">
      <w:r>
        <w:separator/>
      </w:r>
    </w:p>
  </w:footnote>
  <w:footnote w:type="continuationSeparator" w:id="0">
    <w:p w14:paraId="579B221E" w14:textId="77777777" w:rsidR="002508FB" w:rsidRDefault="0025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1B88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8FB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93D54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25CD2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38DB"/>
    <w:rsid w:val="00E26B29"/>
    <w:rsid w:val="00E27AB6"/>
    <w:rsid w:val="00E3063C"/>
    <w:rsid w:val="00E31375"/>
    <w:rsid w:val="00E32C02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15</cp:revision>
  <cp:lastPrinted>2023-01-10T19:28:00Z</cp:lastPrinted>
  <dcterms:created xsi:type="dcterms:W3CDTF">2022-11-16T16:36:00Z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